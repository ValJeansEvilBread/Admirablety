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Olivia </w:t>
      </w:r>
      <w:proofErr w:type="spellStart"/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Sirak</w:t>
      </w:r>
      <w:proofErr w:type="spellEnd"/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60C702" w14:textId="087C5FFE" w:rsidR="004D7535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24601 Donatella </w:t>
            </w:r>
            <w:proofErr w:type="spellStart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Nobodi</w:t>
            </w:r>
            <w:proofErr w:type="spellEnd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Ln</w:t>
            </w:r>
          </w:p>
          <w:p w14:paraId="6BCA2BFB" w14:textId="77777777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Secret Town, California</w:t>
            </w:r>
          </w:p>
          <w:p w14:paraId="49D96BEB" w14:textId="77777777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95713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94635" w14:textId="267B39DD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</w:t>
            </w:r>
            <w:r w:rsidR="004D7535"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Mein Herr St</w:t>
            </w:r>
          </w:p>
          <w:p w14:paraId="7EC52E42" w14:textId="72389B1F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Name, Colorado</w:t>
            </w:r>
          </w:p>
          <w:p w14:paraId="00A3E675" w14:textId="666921E5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81601</w:t>
            </w:r>
          </w:p>
          <w:p w14:paraId="19B02328" w14:textId="1F5FEC08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10DECA48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previously-unused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between technologies.</w:t>
            </w:r>
          </w:p>
          <w:p w14:paraId="36FEC7DC" w14:textId="19F8438C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-Tight deadlin</w:t>
            </w:r>
            <w:r w:rsidR="004E48A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B54F8B1" w14:textId="0844FABD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</w:t>
            </w:r>
          </w:p>
          <w:p w14:paraId="70200C51" w14:textId="5E2338C0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UML concept models</w:t>
            </w:r>
          </w:p>
          <w:p w14:paraId="26003F77" w14:textId="37DE16F3" w:rsidR="004C720B" w:rsidRPr="008B631D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-U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ser view mockups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db.t3.small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DE34964" w14:textId="54BD10E4" w:rsidR="00622271" w:rsidRPr="00E618F8" w:rsidRDefault="00622271" w:rsidP="00E618F8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1CFE224B" w14:textId="0F01195E" w:rsidR="00C76C5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20A737E7" w14:textId="43BD78C7" w:rsidR="00135432" w:rsidRDefault="00883081" w:rsidP="00883081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  <w:t>Pages</w:t>
      </w:r>
    </w:p>
    <w:p w14:paraId="68DDED76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Home page for non- logged-in users (splash page</w:t>
      </w:r>
      <w:r w:rsidR="00135432" w:rsidRPr="00135432">
        <w:rPr>
          <w:rFonts w:ascii="Century Gothic" w:hAnsi="Century Gothic" w:cs="Times New Roman"/>
          <w:sz w:val="20"/>
          <w:szCs w:val="20"/>
        </w:rPr>
        <w:t>)</w:t>
      </w:r>
    </w:p>
    <w:p w14:paraId="66630B2C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sign-up – form entry of user’s first name, last name, city, state, country, email, and date of birth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63FE621A" w14:textId="77777777" w:rsidR="00135432" w:rsidRDefault="00883081" w:rsidP="00135432">
      <w:pPr>
        <w:pStyle w:val="ListParagraph"/>
        <w:numPr>
          <w:ilvl w:val="1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and, Sign-up confirmation page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7AD2C21D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log-in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696E7799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pages with name and city</w:t>
      </w:r>
    </w:p>
    <w:p w14:paraId="136BAF64" w14:textId="55D86383" w:rsidR="00883081" w:rsidRP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Search Users Page</w:t>
      </w:r>
    </w:p>
    <w:p w14:paraId="1ECB932A" w14:textId="02D967E9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69740B37" w14:textId="5473E19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Additional Functions</w:t>
      </w:r>
    </w:p>
    <w:p w14:paraId="40A087FD" w14:textId="4D40C24D" w:rsid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log-out</w:t>
      </w:r>
      <w:r w:rsidR="00C379A6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12C6753D" w14:textId="77777777" w:rsidR="00135432" w:rsidRDefault="00135432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Navbar</w:t>
      </w:r>
    </w:p>
    <w:p w14:paraId="2F8EAB9A" w14:textId="0D0E2060" w:rsid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 xml:space="preserve">Weighted average rating display for each user (profile page) </w:t>
      </w:r>
      <w:r w:rsidR="00CC3F7C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7CA21C0B" w14:textId="6A361FD9" w:rsidR="00883081" w:rsidRP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Ability to rate other users</w:t>
      </w:r>
      <w:r w:rsidR="00CC3F7C">
        <w:rPr>
          <w:rFonts w:ascii="Century Gothic" w:hAnsi="Century Gothic" w:cs="Times New Roman"/>
          <w:sz w:val="20"/>
          <w:szCs w:val="20"/>
        </w:rPr>
        <w:t xml:space="preserve"> </w:t>
      </w:r>
      <w:r w:rsidR="00CC3F7C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4DC4138A" w14:textId="25343D1C" w:rsidR="00622271" w:rsidRPr="00A0486F" w:rsidRDefault="00622271" w:rsidP="00883081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314819FA" w14:textId="6918D7B5" w:rsidR="00135432" w:rsidRPr="00135432" w:rsidRDefault="00135432" w:rsidP="0013543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 xml:space="preserve">Delete </w:t>
      </w:r>
      <w:r w:rsidR="00DE5B55">
        <w:rPr>
          <w:rFonts w:ascii="Century Gothic" w:hAnsi="Century Gothic" w:cs="Times New Roman"/>
          <w:sz w:val="20"/>
          <w:szCs w:val="20"/>
        </w:rPr>
        <w:t>logged-in</w:t>
      </w:r>
      <w:r w:rsidRPr="00135432">
        <w:rPr>
          <w:rFonts w:ascii="Century Gothic" w:hAnsi="Century Gothic" w:cs="Times New Roman"/>
          <w:sz w:val="20"/>
          <w:szCs w:val="20"/>
        </w:rPr>
        <w:t xml:space="preserve"> function</w:t>
      </w:r>
    </w:p>
    <w:p w14:paraId="24808850" w14:textId="2CFE531B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  <w:r w:rsidR="00DE5B55">
        <w:rPr>
          <w:rFonts w:ascii="Century Gothic" w:hAnsi="Century Gothic" w:cs="Times New Roman"/>
          <w:sz w:val="20"/>
          <w:szCs w:val="20"/>
        </w:rPr>
        <w:t xml:space="preserve"> </w:t>
      </w:r>
      <w:r w:rsidR="00DE5B55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611681FF" w14:textId="662E9418" w:rsidR="004E69CA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DE5B55">
        <w:rPr>
          <w:rFonts w:ascii="Century Gothic" w:hAnsi="Century Gothic" w:cs="Times New Roman"/>
          <w:sz w:val="20"/>
          <w:szCs w:val="20"/>
        </w:rPr>
        <w:t xml:space="preserve"> </w:t>
      </w:r>
      <w:r w:rsidR="00DE5B55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23F452E2" w14:textId="00664265" w:rsidR="00E56204" w:rsidRPr="00A0486F" w:rsidRDefault="00E5620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Ensure no more than one rating exists from any one rater to another (users cannot cast two “votes” for each subject user)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1FBBA493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  <w:r w:rsidR="000F78FA">
        <w:rPr>
          <w:rFonts w:ascii="Century Gothic" w:hAnsi="Century Gothic" w:cs="Times New Roman"/>
          <w:sz w:val="20"/>
          <w:szCs w:val="20"/>
        </w:rPr>
        <w:t xml:space="preserve"> </w:t>
      </w:r>
      <w:r w:rsidR="000F78FA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484E6E74" w:rsidR="00312DA9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03F02E9D" w14:textId="7CBB8193" w:rsidR="005E3C87" w:rsidRDefault="005E3C87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Help page</w:t>
      </w:r>
    </w:p>
    <w:p w14:paraId="6B1884A0" w14:textId="01669288" w:rsidR="001344EC" w:rsidRPr="001344EC" w:rsidRDefault="001344EC" w:rsidP="001344EC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464A4477" w14:textId="1DC4046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-      </w:t>
      </w:r>
      <w:r w:rsidRPr="00883081">
        <w:rPr>
          <w:rFonts w:ascii="Century Gothic" w:hAnsi="Century Gothic" w:cs="Times New Roman"/>
          <w:sz w:val="20"/>
          <w:szCs w:val="20"/>
        </w:rPr>
        <w:t>Average rating given by user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62C2A8BA" w14:textId="41735C9A" w:rsidR="00BE7962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     </w:t>
      </w:r>
      <w:r w:rsidRPr="00883081">
        <w:rPr>
          <w:rFonts w:ascii="Century Gothic" w:hAnsi="Century Gothic" w:cs="Times New Roman"/>
          <w:sz w:val="20"/>
          <w:szCs w:val="20"/>
        </w:rPr>
        <w:t>Last five ratings given to user (by whom and their info listed)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57BBB371" w14:textId="7F0C145C" w:rsidR="00883081" w:rsidRPr="00A0486F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0D798964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Additional Features – </w:t>
      </w:r>
      <w:r w:rsidR="00883081">
        <w:rPr>
          <w:rFonts w:ascii="Century Gothic" w:hAnsi="Century Gothic" w:cs="Times New Roman"/>
          <w:sz w:val="20"/>
          <w:szCs w:val="20"/>
        </w:rPr>
        <w:t>Fifth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1FAC7DD5" w:rsidR="00BE7962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</w:t>
      </w:r>
      <w:r w:rsidR="00883081">
        <w:rPr>
          <w:rFonts w:ascii="Century Gothic" w:hAnsi="Century Gothic" w:cs="Times New Roman"/>
          <w:sz w:val="20"/>
          <w:szCs w:val="20"/>
        </w:rPr>
        <w:t>ixth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3764290C" w14:textId="0D9E5968" w:rsidR="00481686" w:rsidRPr="00481686" w:rsidRDefault="00481686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sign-up</w:t>
      </w:r>
    </w:p>
    <w:p w14:paraId="1395D5AF" w14:textId="7A3C437C" w:rsidR="00F46B39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4682C272" w14:textId="77777777" w:rsidR="00883081" w:rsidRDefault="00883081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48642F98" w14:textId="3B43E893" w:rsidR="00883081" w:rsidRDefault="00883081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Snapchat-style QR code on profile page that stores user’s id</w:t>
      </w:r>
    </w:p>
    <w:p w14:paraId="52E3C5E4" w14:textId="5C5BD77A" w:rsidR="00BE796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4A6639B6" w14:textId="39F188A5" w:rsidR="005B7AF8" w:rsidRPr="00A0486F" w:rsidRDefault="005B7AF8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Tie city, state, and country fields to API to ensure those entered are real</w:t>
      </w:r>
    </w:p>
    <w:p w14:paraId="0CEA4243" w14:textId="08DC7AC9" w:rsidR="00883081" w:rsidRDefault="006A72E8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5F278743" w14:textId="0FC36107" w:rsidR="00C67143" w:rsidRPr="00C67143" w:rsidRDefault="00C67143" w:rsidP="00C67143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Ensure users enter their phone number (with country code) upon sign-up to further prevent the creation of duplicate and fake accounts</w:t>
      </w:r>
    </w:p>
    <w:p w14:paraId="6AB2CF87" w14:textId="757D4820" w:rsidR="00E56204" w:rsidRDefault="00E56204" w:rsidP="00BE7962">
      <w:pPr>
        <w:rPr>
          <w:rFonts w:ascii="Century Gothic" w:hAnsi="Century Gothic" w:cs="Times New Roman"/>
          <w:sz w:val="20"/>
          <w:szCs w:val="20"/>
        </w:rPr>
      </w:pPr>
    </w:p>
    <w:p w14:paraId="6244D927" w14:textId="77777777" w:rsidR="00E56204" w:rsidRPr="00A0486F" w:rsidRDefault="00E56204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lastRenderedPageBreak/>
        <w:t>Possible Future Features:</w:t>
      </w:r>
    </w:p>
    <w:p w14:paraId="0529C640" w14:textId="69915E53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</w:t>
      </w:r>
      <w:r w:rsidR="00C67143">
        <w:rPr>
          <w:rFonts w:ascii="Century Gothic" w:hAnsi="Century Gothic" w:cs="Times New Roman"/>
          <w:sz w:val="20"/>
          <w:szCs w:val="20"/>
        </w:rPr>
        <w:t>/phone</w:t>
      </w:r>
      <w:r w:rsidRPr="00063402">
        <w:rPr>
          <w:rFonts w:ascii="Century Gothic" w:hAnsi="Century Gothic" w:cs="Times New Roman"/>
          <w:sz w:val="20"/>
          <w:szCs w:val="20"/>
        </w:rPr>
        <w:t xml:space="preserve"> verification</w:t>
      </w:r>
    </w:p>
    <w:p w14:paraId="11AC0B0C" w14:textId="22348AC9" w:rsidR="00E618F8" w:rsidRPr="00063402" w:rsidRDefault="00E618F8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Suggested users to rate and/or track based on the users rated and tracked by the logged-in user  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55D346A5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07D2AD8C" w14:textId="4998E788" w:rsidR="002C09A6" w:rsidRPr="00F81C7C" w:rsidRDefault="002C09A6" w:rsidP="00F81C7C">
      <w:pPr>
        <w:rPr>
          <w:rFonts w:ascii="Century Gothic" w:hAnsi="Century Gothic" w:cs="Times New Roman"/>
          <w:sz w:val="20"/>
          <w:szCs w:val="20"/>
        </w:rPr>
      </w:pPr>
    </w:p>
    <w:p w14:paraId="592A52DC" w14:textId="4E03EE1D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11E0AC54" w14:textId="05473C80" w:rsidR="00931C49" w:rsidRDefault="00931C4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 = (sum of all (rater’s weight x stars given))/(sum of all weights))</w:t>
      </w:r>
    </w:p>
    <w:p w14:paraId="481C8DD1" w14:textId="42715BEF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6DF19979" w14:textId="22C27B7C" w:rsidR="000B66E0" w:rsidRDefault="000B66E0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Examples:</w:t>
      </w:r>
    </w:p>
    <w:p w14:paraId="22F32CCC" w14:textId="41F0CDD3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</w:t>
      </w:r>
    </w:p>
    <w:p w14:paraId="181C5ACB" w14:textId="14A69EC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1.41</w:t>
      </w:r>
    </w:p>
    <w:p w14:paraId="6E0A7B7C" w14:textId="56FA75B2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=2</w:t>
      </w:r>
    </w:p>
    <w:p w14:paraId="17B1895C" w14:textId="56ED747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4</w:t>
      </w:r>
    </w:p>
    <w:p w14:paraId="4731A0CF" w14:textId="74F9A6BD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8</w:t>
      </w:r>
    </w:p>
    <w:p w14:paraId="5B7F52C9" w14:textId="1CD1515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11.31</w:t>
      </w:r>
    </w:p>
    <w:p w14:paraId="778A0D28" w14:textId="2233A4B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=16</w:t>
      </w:r>
    </w:p>
    <w:p w14:paraId="3241B487" w14:textId="39A37194" w:rsidR="003F279B" w:rsidRDefault="003F279B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4.29-star: w = 19.56</w:t>
      </w:r>
    </w:p>
    <w:p w14:paraId="6FC45AB5" w14:textId="2781D789" w:rsidR="0098363E" w:rsidRDefault="00F24A89" w:rsidP="00F81C7C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32</w:t>
      </w:r>
    </w:p>
    <w:p w14:paraId="337DC970" w14:textId="1C830B41" w:rsidR="00931C49" w:rsidRPr="006B157A" w:rsidRDefault="00931C49" w:rsidP="006B157A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6B157A">
        <w:rPr>
          <w:rFonts w:ascii="Century Gothic" w:hAnsi="Century Gothic" w:cs="Times New Roman"/>
          <w:sz w:val="20"/>
          <w:szCs w:val="20"/>
        </w:rPr>
        <w:t xml:space="preserve">So if </w:t>
      </w:r>
      <w:r w:rsidR="00090B1D" w:rsidRPr="006B157A">
        <w:rPr>
          <w:rFonts w:ascii="Century Gothic" w:hAnsi="Century Gothic" w:cs="Times New Roman"/>
          <w:sz w:val="20"/>
          <w:szCs w:val="20"/>
        </w:rPr>
        <w:t>a User A was rated twice:</w:t>
      </w:r>
      <w:r w:rsidRPr="006B157A">
        <w:rPr>
          <w:rFonts w:ascii="Century Gothic" w:hAnsi="Century Gothic" w:cs="Times New Roman"/>
          <w:sz w:val="20"/>
          <w:szCs w:val="20"/>
        </w:rPr>
        <w:t xml:space="preserve"> </w:t>
      </w:r>
      <w:r w:rsidR="00090B1D" w:rsidRPr="006B157A">
        <w:rPr>
          <w:rFonts w:ascii="Century Gothic" w:hAnsi="Century Gothic" w:cs="Times New Roman"/>
          <w:sz w:val="20"/>
          <w:szCs w:val="20"/>
        </w:rPr>
        <w:t xml:space="preserve">rated 4 by a </w:t>
      </w:r>
      <w:r w:rsidRPr="006B157A">
        <w:rPr>
          <w:rFonts w:ascii="Century Gothic" w:hAnsi="Century Gothic" w:cs="Times New Roman"/>
          <w:sz w:val="20"/>
          <w:szCs w:val="20"/>
        </w:rPr>
        <w:t xml:space="preserve">0.2 star </w:t>
      </w:r>
      <w:r w:rsidR="00090B1D" w:rsidRPr="006B157A">
        <w:rPr>
          <w:rFonts w:ascii="Century Gothic" w:hAnsi="Century Gothic" w:cs="Times New Roman"/>
          <w:sz w:val="20"/>
          <w:szCs w:val="20"/>
        </w:rPr>
        <w:t xml:space="preserve">user </w:t>
      </w:r>
      <w:r w:rsidRPr="006B157A">
        <w:rPr>
          <w:rFonts w:ascii="Century Gothic" w:hAnsi="Century Gothic" w:cs="Times New Roman"/>
          <w:sz w:val="20"/>
          <w:szCs w:val="20"/>
        </w:rPr>
        <w:t>(w=1.1487) 4</w:t>
      </w:r>
      <w:r w:rsidR="00090B1D" w:rsidRPr="006B157A">
        <w:rPr>
          <w:rFonts w:ascii="Century Gothic" w:hAnsi="Century Gothic" w:cs="Times New Roman"/>
          <w:sz w:val="20"/>
          <w:szCs w:val="20"/>
        </w:rPr>
        <w:t xml:space="preserve"> and rated 2 from a </w:t>
      </w:r>
      <w:r w:rsidRPr="006B157A">
        <w:rPr>
          <w:rFonts w:ascii="Century Gothic" w:hAnsi="Century Gothic" w:cs="Times New Roman"/>
          <w:sz w:val="20"/>
          <w:szCs w:val="20"/>
        </w:rPr>
        <w:t>4.7</w:t>
      </w:r>
      <w:r w:rsidR="00090B1D" w:rsidRPr="006B157A">
        <w:rPr>
          <w:rFonts w:ascii="Century Gothic" w:hAnsi="Century Gothic" w:cs="Times New Roman"/>
          <w:sz w:val="20"/>
          <w:szCs w:val="20"/>
        </w:rPr>
        <w:t>-star user</w:t>
      </w:r>
      <w:r w:rsidRPr="006B157A">
        <w:rPr>
          <w:rFonts w:ascii="Century Gothic" w:hAnsi="Century Gothic" w:cs="Times New Roman"/>
          <w:sz w:val="20"/>
          <w:szCs w:val="20"/>
        </w:rPr>
        <w:t xml:space="preserve"> (w=25.992):</w:t>
      </w:r>
    </w:p>
    <w:p w14:paraId="5B59DC9E" w14:textId="03DF88C5" w:rsidR="00656926" w:rsidRPr="006B157A" w:rsidRDefault="00656926" w:rsidP="006B157A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6B157A">
        <w:rPr>
          <w:rFonts w:ascii="Century Gothic" w:hAnsi="Century Gothic" w:cs="Times New Roman"/>
          <w:sz w:val="20"/>
          <w:szCs w:val="20"/>
        </w:rPr>
        <w:t>1</w:t>
      </w:r>
      <w:r w:rsidR="00931C49" w:rsidRPr="006B157A">
        <w:rPr>
          <w:rFonts w:ascii="Century Gothic" w:hAnsi="Century Gothic" w:cs="Times New Roman"/>
          <w:sz w:val="20"/>
          <w:szCs w:val="20"/>
        </w:rPr>
        <w:t>.1487</w:t>
      </w:r>
      <w:r w:rsidRPr="006B157A">
        <w:rPr>
          <w:rFonts w:ascii="Century Gothic" w:hAnsi="Century Gothic" w:cs="Times New Roman"/>
          <w:sz w:val="20"/>
          <w:szCs w:val="20"/>
        </w:rPr>
        <w:t>(4)+</w:t>
      </w:r>
      <w:r w:rsidR="00931C49" w:rsidRPr="006B157A">
        <w:rPr>
          <w:rFonts w:ascii="Century Gothic" w:hAnsi="Century Gothic" w:cs="Times New Roman"/>
          <w:sz w:val="20"/>
          <w:szCs w:val="20"/>
        </w:rPr>
        <w:t>25.992</w:t>
      </w:r>
      <w:r w:rsidRPr="006B157A">
        <w:rPr>
          <w:rFonts w:ascii="Century Gothic" w:hAnsi="Century Gothic" w:cs="Times New Roman"/>
          <w:sz w:val="20"/>
          <w:szCs w:val="20"/>
        </w:rPr>
        <w:t>(2)=</w:t>
      </w:r>
      <w:r w:rsidR="00931C49" w:rsidRPr="006B157A">
        <w:rPr>
          <w:rFonts w:ascii="Century Gothic" w:hAnsi="Century Gothic" w:cs="Times New Roman"/>
          <w:sz w:val="20"/>
          <w:szCs w:val="20"/>
        </w:rPr>
        <w:t xml:space="preserve">  </w:t>
      </w:r>
      <w:r w:rsidR="00090B1D" w:rsidRPr="006B157A">
        <w:rPr>
          <w:rFonts w:ascii="Century Gothic" w:hAnsi="Century Gothic" w:cs="Times New Roman"/>
          <w:sz w:val="20"/>
          <w:szCs w:val="20"/>
        </w:rPr>
        <w:t>57.932</w:t>
      </w:r>
      <w:r w:rsidR="00931C49" w:rsidRPr="006B157A">
        <w:rPr>
          <w:rFonts w:ascii="Century Gothic" w:hAnsi="Century Gothic" w:cs="Times New Roman"/>
          <w:sz w:val="20"/>
          <w:szCs w:val="20"/>
        </w:rPr>
        <w:t xml:space="preserve">  </w:t>
      </w:r>
      <w:r w:rsidRPr="006B157A">
        <w:rPr>
          <w:rFonts w:ascii="Century Gothic" w:hAnsi="Century Gothic" w:cs="Times New Roman"/>
          <w:sz w:val="20"/>
          <w:szCs w:val="20"/>
        </w:rPr>
        <w:t>/</w:t>
      </w:r>
      <w:r w:rsidR="00931C49" w:rsidRPr="006B157A">
        <w:rPr>
          <w:rFonts w:ascii="Century Gothic" w:hAnsi="Century Gothic" w:cs="Times New Roman"/>
          <w:sz w:val="20"/>
          <w:szCs w:val="20"/>
        </w:rPr>
        <w:t xml:space="preserve"> </w:t>
      </w:r>
      <w:r w:rsidR="00090B1D" w:rsidRPr="006B157A">
        <w:rPr>
          <w:rFonts w:ascii="Century Gothic" w:hAnsi="Century Gothic" w:cs="Times New Roman"/>
          <w:sz w:val="20"/>
          <w:szCs w:val="20"/>
        </w:rPr>
        <w:t>27.1407</w:t>
      </w:r>
      <w:r w:rsidR="00931C49" w:rsidRPr="006B157A">
        <w:rPr>
          <w:rFonts w:ascii="Century Gothic" w:hAnsi="Century Gothic" w:cs="Times New Roman"/>
          <w:sz w:val="20"/>
          <w:szCs w:val="20"/>
        </w:rPr>
        <w:t xml:space="preserve"> </w:t>
      </w:r>
      <w:r w:rsidRPr="006B157A">
        <w:rPr>
          <w:rFonts w:ascii="Century Gothic" w:hAnsi="Century Gothic" w:cs="Times New Roman"/>
          <w:sz w:val="20"/>
          <w:szCs w:val="20"/>
        </w:rPr>
        <w:t>=</w:t>
      </w:r>
      <w:r w:rsidR="00090B1D" w:rsidRPr="006B157A">
        <w:rPr>
          <w:rFonts w:ascii="Century Gothic" w:hAnsi="Century Gothic" w:cs="Times New Roman"/>
          <w:sz w:val="20"/>
          <w:szCs w:val="20"/>
        </w:rPr>
        <w:t xml:space="preserve">  2.1345 = User A’s weighted-average rating</w:t>
      </w:r>
    </w:p>
    <w:p w14:paraId="77C25E32" w14:textId="77777777" w:rsidR="006862EA" w:rsidRDefault="006862EA" w:rsidP="006862EA">
      <w:pPr>
        <w:pStyle w:val="ListParagraph"/>
        <w:ind w:left="3240"/>
        <w:rPr>
          <w:rFonts w:ascii="Century Gothic" w:hAnsi="Century Gothic" w:cs="Times New Roman"/>
          <w:sz w:val="20"/>
          <w:szCs w:val="20"/>
        </w:rPr>
      </w:pPr>
    </w:p>
    <w:p w14:paraId="1DAD435C" w14:textId="001C19C3" w:rsidR="006F0197" w:rsidRPr="001E0293" w:rsidRDefault="00F81C7C" w:rsidP="001E0293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1E0293">
        <w:rPr>
          <w:rFonts w:ascii="Century Gothic" w:hAnsi="Century Gothic" w:cs="Times New Roman"/>
          <w:sz w:val="20"/>
          <w:szCs w:val="20"/>
        </w:rPr>
        <w:t>New users</w:t>
      </w:r>
      <w:r w:rsidR="00187E0F" w:rsidRPr="001E0293">
        <w:rPr>
          <w:rFonts w:ascii="Century Gothic" w:hAnsi="Century Gothic" w:cs="Times New Roman"/>
          <w:sz w:val="20"/>
          <w:szCs w:val="20"/>
        </w:rPr>
        <w:t xml:space="preserve"> without any ratings assigned (and thus have no average rating) will have a</w:t>
      </w:r>
      <w:r w:rsidR="00383DB0" w:rsidRPr="001E0293">
        <w:rPr>
          <w:rFonts w:ascii="Century Gothic" w:hAnsi="Century Gothic" w:cs="Times New Roman"/>
          <w:sz w:val="20"/>
          <w:szCs w:val="20"/>
        </w:rPr>
        <w:t>n</w:t>
      </w:r>
      <w:r w:rsidR="00187E0F" w:rsidRPr="001E0293">
        <w:rPr>
          <w:rFonts w:ascii="Century Gothic" w:hAnsi="Century Gothic" w:cs="Times New Roman"/>
          <w:sz w:val="20"/>
          <w:szCs w:val="20"/>
        </w:rPr>
        <w:t xml:space="preserve"> </w:t>
      </w:r>
      <w:r w:rsidR="00003DBA" w:rsidRPr="001E0293">
        <w:rPr>
          <w:rFonts w:ascii="Century Gothic" w:hAnsi="Century Gothic" w:cs="Times New Roman"/>
          <w:sz w:val="20"/>
          <w:szCs w:val="20"/>
        </w:rPr>
        <w:t>initial rating</w:t>
      </w:r>
      <w:r w:rsidR="001E0293" w:rsidRPr="001E0293">
        <w:rPr>
          <w:rFonts w:ascii="Century Gothic" w:hAnsi="Century Gothic" w:cs="Times New Roman"/>
          <w:sz w:val="20"/>
          <w:szCs w:val="20"/>
        </w:rPr>
        <w:t xml:space="preserve"> </w:t>
      </w:r>
      <w:r w:rsidR="00003DBA" w:rsidRPr="001E0293">
        <w:rPr>
          <w:rFonts w:ascii="Century Gothic" w:hAnsi="Century Gothic" w:cs="Times New Roman"/>
          <w:sz w:val="20"/>
          <w:szCs w:val="20"/>
        </w:rPr>
        <w:t>of 2</w:t>
      </w:r>
      <w:r w:rsidR="001E0293" w:rsidRPr="001E0293">
        <w:rPr>
          <w:rFonts w:ascii="Century Gothic" w:hAnsi="Century Gothic" w:cs="Times New Roman"/>
          <w:sz w:val="20"/>
          <w:szCs w:val="20"/>
        </w:rPr>
        <w:t>.0</w:t>
      </w:r>
    </w:p>
    <w:p w14:paraId="16A720F1" w14:textId="0145EBCA" w:rsidR="006F0197" w:rsidRDefault="006F0197" w:rsidP="006F0197">
      <w:pPr>
        <w:pStyle w:val="ListParagraph"/>
        <w:ind w:left="1800"/>
        <w:jc w:val="center"/>
        <w:rPr>
          <w:rFonts w:ascii="Century Gothic" w:hAnsi="Century Gothic" w:cs="Times New Roman"/>
          <w:sz w:val="20"/>
          <w:szCs w:val="20"/>
        </w:rPr>
      </w:pPr>
    </w:p>
    <w:p w14:paraId="4DB96192" w14:textId="19360330" w:rsidR="002F067A" w:rsidRPr="00D769E9" w:rsidRDefault="002F067A" w:rsidP="00D769E9">
      <w:pPr>
        <w:rPr>
          <w:rFonts w:ascii="Century Gothic" w:hAnsi="Century Gothic" w:cs="Times New Roman"/>
          <w:sz w:val="20"/>
          <w:szCs w:val="20"/>
        </w:rPr>
      </w:pPr>
    </w:p>
    <w:p w14:paraId="48250581" w14:textId="77777777" w:rsidR="002F067A" w:rsidRDefault="002F067A" w:rsidP="00D769E9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71C55FA" w14:textId="551257A5" w:rsidR="006F0197" w:rsidRPr="002F067A" w:rsidRDefault="006F0197" w:rsidP="006F0197">
      <w:pPr>
        <w:pStyle w:val="ListParagraph"/>
        <w:ind w:left="0"/>
        <w:jc w:val="center"/>
        <w:rPr>
          <w:rFonts w:ascii="Century Gothic" w:hAnsi="Century Gothic" w:cs="Times New Roman"/>
        </w:rPr>
      </w:pPr>
      <w:r w:rsidRPr="002F067A">
        <w:rPr>
          <w:rFonts w:ascii="Century Gothic" w:hAnsi="Century Gothic" w:cs="Times New Roman"/>
        </w:rPr>
        <w:t>Front End Pages</w:t>
      </w:r>
    </w:p>
    <w:p w14:paraId="3BB93E97" w14:textId="00DA98A6" w:rsidR="006F0197" w:rsidRDefault="006F0197" w:rsidP="002F067A">
      <w:pPr>
        <w:pStyle w:val="ListParagraph"/>
        <w:ind w:left="0"/>
        <w:rPr>
          <w:rFonts w:ascii="Century Gothic" w:hAnsi="Century Gothic" w:cs="Times New Roman"/>
          <w:sz w:val="20"/>
          <w:szCs w:val="20"/>
        </w:rPr>
      </w:pPr>
    </w:p>
    <w:p w14:paraId="5D1ECA5B" w14:textId="0FA7FD7E" w:rsidR="002F067A" w:rsidRDefault="002F067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Log-in/Welcome</w:t>
      </w:r>
    </w:p>
    <w:p w14:paraId="3AB47FE6" w14:textId="58EAC5BF" w:rsidR="002F067A" w:rsidRDefault="002F067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Sign-Up</w:t>
      </w:r>
    </w:p>
    <w:p w14:paraId="41B11790" w14:textId="79991D94" w:rsidR="00301DBA" w:rsidRDefault="00301DB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Edit User Info (link in Help page)</w:t>
      </w:r>
    </w:p>
    <w:p w14:paraId="74D98C62" w14:textId="25E5BD3A" w:rsidR="002F067A" w:rsidRDefault="002F067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Delete Account (</w:t>
      </w:r>
      <w:r w:rsidR="00301DBA">
        <w:rPr>
          <w:rFonts w:ascii="Century Gothic" w:hAnsi="Century Gothic" w:cs="Times New Roman"/>
          <w:sz w:val="20"/>
          <w:szCs w:val="20"/>
        </w:rPr>
        <w:t>link in Edit User Info page)</w:t>
      </w:r>
    </w:p>
    <w:p w14:paraId="35BACDAC" w14:textId="615EE579" w:rsidR="002F067A" w:rsidRDefault="002F067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Profile</w:t>
      </w:r>
    </w:p>
    <w:p w14:paraId="62F7CB20" w14:textId="37AB17E2" w:rsidR="002F067A" w:rsidRDefault="002F067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</w:t>
      </w:r>
    </w:p>
    <w:p w14:paraId="39C011AB" w14:textId="010F5B41" w:rsidR="002F067A" w:rsidRDefault="002F067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Search</w:t>
      </w:r>
    </w:p>
    <w:p w14:paraId="091E1A6D" w14:textId="44F728F3" w:rsidR="00C83861" w:rsidRPr="00301DBA" w:rsidRDefault="002F067A" w:rsidP="00301DB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Help</w:t>
      </w:r>
    </w:p>
    <w:p w14:paraId="6582BFA2" w14:textId="064B8BCE" w:rsidR="004A73EE" w:rsidRDefault="004A73EE" w:rsidP="00214F09">
      <w:pPr>
        <w:rPr>
          <w:rFonts w:ascii="Century Gothic" w:hAnsi="Century Gothic" w:cs="Times New Roman"/>
          <w:sz w:val="20"/>
          <w:szCs w:val="20"/>
        </w:rPr>
      </w:pPr>
    </w:p>
    <w:p w14:paraId="1B3F2120" w14:textId="77777777" w:rsidR="00E56204" w:rsidRDefault="00E56204" w:rsidP="00214F09">
      <w:pPr>
        <w:rPr>
          <w:rFonts w:ascii="Century Gothic" w:hAnsi="Century Gothic" w:cs="Times New Roman"/>
          <w:sz w:val="20"/>
          <w:szCs w:val="20"/>
        </w:rPr>
      </w:pPr>
    </w:p>
    <w:p w14:paraId="32419676" w14:textId="77777777" w:rsidR="002F067A" w:rsidRPr="00214F09" w:rsidRDefault="002F067A" w:rsidP="00214F09">
      <w:pPr>
        <w:rPr>
          <w:rFonts w:ascii="Century Gothic" w:hAnsi="Century Gothic" w:cs="Times New Roman"/>
          <w:sz w:val="20"/>
          <w:szCs w:val="20"/>
        </w:rPr>
      </w:pPr>
    </w:p>
    <w:p w14:paraId="7E2A5484" w14:textId="7A1274A4" w:rsidR="0098363E" w:rsidRPr="00DE50D7" w:rsidRDefault="006F0197" w:rsidP="00DE50D7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Back End </w:t>
      </w:r>
      <w:r w:rsidR="00E34131" w:rsidRPr="00DE50D7">
        <w:rPr>
          <w:rFonts w:ascii="Century Gothic" w:hAnsi="Century Gothic" w:cs="Times New Roman"/>
        </w:rPr>
        <w:t xml:space="preserve">Java </w:t>
      </w:r>
      <w:r w:rsidR="0098363E" w:rsidRPr="00DE50D7">
        <w:rPr>
          <w:rFonts w:ascii="Century Gothic" w:hAnsi="Century Gothic" w:cs="Times New Roman"/>
        </w:rPr>
        <w:t>Class</w:t>
      </w:r>
      <w:r w:rsidR="00DE50D7" w:rsidRPr="00DE50D7">
        <w:rPr>
          <w:rFonts w:ascii="Century Gothic" w:hAnsi="Century Gothic" w:cs="Times New Roman"/>
        </w:rPr>
        <w:t xml:space="preserve"> and Repository</w:t>
      </w:r>
      <w:r w:rsidR="0098363E" w:rsidRPr="00DE50D7">
        <w:rPr>
          <w:rFonts w:ascii="Century Gothic" w:hAnsi="Century Gothic" w:cs="Times New Roman"/>
        </w:rPr>
        <w:t xml:space="preserve">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443132ED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bookmarkStart w:id="0" w:name="_Hlk47472084"/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bookmarkEnd w:id="0"/>
      <w:proofErr w:type="spellEnd"/>
    </w:p>
    <w:p w14:paraId="643D2317" w14:textId="30D0EFB5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</w:t>
      </w:r>
      <w:r w:rsidR="00840326">
        <w:rPr>
          <w:rFonts w:ascii="Century Gothic" w:hAnsi="Century Gothic" w:cs="Times New Roman"/>
          <w:sz w:val="20"/>
          <w:szCs w:val="20"/>
        </w:rPr>
        <w:t>App</w:t>
      </w:r>
      <w:r w:rsidRPr="0098363E">
        <w:rPr>
          <w:rFonts w:ascii="Century Gothic" w:hAnsi="Century Gothic" w:cs="Times New Roman"/>
          <w:sz w:val="20"/>
          <w:szCs w:val="20"/>
        </w:rPr>
        <w:t>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3BA76DDA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 w:rsidRPr="0098363E">
        <w:rPr>
          <w:rFonts w:ascii="Century Gothic" w:hAnsi="Century Gothic" w:cs="Times New Roman"/>
          <w:sz w:val="20"/>
          <w:szCs w:val="20"/>
        </w:rPr>
        <w:t>.configuration</w:t>
      </w:r>
      <w:proofErr w:type="spellEnd"/>
    </w:p>
    <w:p w14:paraId="11A4E829" w14:textId="2C9D236B" w:rsidR="0098363E" w:rsidRDefault="0098363E" w:rsidP="00C42EE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236480D6" w14:textId="0EC3CC6B" w:rsidR="00214F09" w:rsidRPr="00C42EED" w:rsidRDefault="00214F09" w:rsidP="00C42EE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-ThymeleafConfiguration.java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4DF2B70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lastRenderedPageBreak/>
        <w:t>c</w:t>
      </w:r>
      <w:r w:rsidRPr="0098363E">
        <w:rPr>
          <w:rFonts w:ascii="Century Gothic" w:hAnsi="Century Gothic" w:cs="Times New Roman"/>
          <w:sz w:val="20"/>
          <w:szCs w:val="20"/>
        </w:rPr>
        <w:t>om.</w:t>
      </w:r>
      <w:r w:rsidR="003861E2" w:rsidRPr="003861E2">
        <w:t xml:space="preserve"> </w:t>
      </w:r>
      <w:proofErr w:type="spellStart"/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.controller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7D9546B8" w14:textId="1B4FF2AE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7752B0">
        <w:rPr>
          <w:rFonts w:ascii="Century Gothic" w:hAnsi="Century Gothic" w:cs="Times New Roman"/>
          <w:sz w:val="20"/>
          <w:szCs w:val="20"/>
        </w:rPr>
        <w:t>ing</w:t>
      </w:r>
      <w:r>
        <w:rPr>
          <w:rFonts w:ascii="Century Gothic" w:hAnsi="Century Gothic" w:cs="Times New Roman"/>
          <w:sz w:val="20"/>
          <w:szCs w:val="20"/>
        </w:rPr>
        <w:t>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577AF5CD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.model</w:t>
      </w:r>
      <w:proofErr w:type="spellEnd"/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6B843EBD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</w:t>
      </w:r>
      <w:r w:rsidR="00A3718E">
        <w:rPr>
          <w:rFonts w:ascii="Century Gothic" w:hAnsi="Century Gothic" w:cs="Times New Roman"/>
          <w:sz w:val="20"/>
          <w:szCs w:val="20"/>
        </w:rPr>
        <w:t xml:space="preserve">String email, </w:t>
      </w:r>
      <w:r>
        <w:rPr>
          <w:rFonts w:ascii="Century Gothic" w:hAnsi="Century Gothic" w:cs="Times New Roman"/>
          <w:sz w:val="20"/>
          <w:szCs w:val="20"/>
        </w:rPr>
        <w:t xml:space="preserve">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 w:rsidR="002534F6">
        <w:rPr>
          <w:rFonts w:ascii="Century Gothic" w:hAnsi="Century Gothic" w:cs="Times New Roman"/>
          <w:sz w:val="20"/>
          <w:szCs w:val="20"/>
        </w:rPr>
        <w:t>last</w:t>
      </w:r>
      <w:r>
        <w:rPr>
          <w:rFonts w:ascii="Century Gothic" w:hAnsi="Century Gothic" w:cs="Times New Roman"/>
          <w:sz w:val="20"/>
          <w:szCs w:val="20"/>
        </w:rPr>
        <w:t>Name</w:t>
      </w:r>
      <w:proofErr w:type="spellEnd"/>
      <w:r>
        <w:rPr>
          <w:rFonts w:ascii="Century Gothic" w:hAnsi="Century Gothic" w:cs="Times New Roman"/>
          <w:sz w:val="20"/>
          <w:szCs w:val="20"/>
        </w:rPr>
        <w:t>,</w:t>
      </w:r>
      <w:r w:rsidR="00DE1A76">
        <w:rPr>
          <w:rFonts w:ascii="Century Gothic" w:hAnsi="Century Gothic" w:cs="Times New Roman"/>
          <w:sz w:val="20"/>
          <w:szCs w:val="20"/>
        </w:rPr>
        <w:t xml:space="preserve"> String username</w:t>
      </w:r>
      <w:r w:rsidR="00A3718E">
        <w:rPr>
          <w:rFonts w:ascii="Century Gothic" w:hAnsi="Century Gothic" w:cs="Times New Roman"/>
          <w:sz w:val="20"/>
          <w:szCs w:val="20"/>
        </w:rPr>
        <w:t>, String password,</w:t>
      </w:r>
      <w:r>
        <w:rPr>
          <w:rFonts w:ascii="Century Gothic" w:hAnsi="Century Gothic" w:cs="Times New Roman"/>
          <w:sz w:val="20"/>
          <w:szCs w:val="20"/>
        </w:rPr>
        <w:t xml:space="preserve"> String city, String state, String country,</w:t>
      </w:r>
      <w:r w:rsidR="00B26939">
        <w:rPr>
          <w:rFonts w:ascii="Century Gothic" w:hAnsi="Century Gothic" w:cs="Times New Roman"/>
          <w:sz w:val="20"/>
          <w:szCs w:val="20"/>
        </w:rPr>
        <w:t xml:space="preserve"> </w:t>
      </w:r>
      <w:r w:rsidR="00A3718E">
        <w:rPr>
          <w:rFonts w:ascii="Century Gothic" w:hAnsi="Century Gothic" w:cs="Times New Roman"/>
          <w:sz w:val="20"/>
          <w:szCs w:val="20"/>
        </w:rPr>
        <w:t xml:space="preserve">String active, </w:t>
      </w:r>
      <w:r w:rsidR="00E06308">
        <w:rPr>
          <w:rFonts w:ascii="Century Gothic" w:hAnsi="Century Gothic" w:cs="Times New Roman"/>
          <w:sz w:val="20"/>
          <w:szCs w:val="20"/>
        </w:rPr>
        <w:t xml:space="preserve">Date DOB, </w:t>
      </w:r>
      <w:bookmarkStart w:id="1" w:name="_GoBack"/>
      <w:bookmarkEnd w:id="1"/>
      <w:r w:rsidR="0037300D">
        <w:rPr>
          <w:rFonts w:ascii="Century Gothic" w:hAnsi="Century Gothic" w:cs="Times New Roman"/>
          <w:sz w:val="20"/>
          <w:szCs w:val="20"/>
        </w:rPr>
        <w:t xml:space="preserve">Double </w:t>
      </w:r>
      <w:proofErr w:type="spellStart"/>
      <w:r w:rsidR="0037300D">
        <w:rPr>
          <w:rFonts w:ascii="Century Gothic" w:hAnsi="Century Gothic" w:cs="Times New Roman"/>
          <w:sz w:val="20"/>
          <w:szCs w:val="20"/>
        </w:rPr>
        <w:t>overall</w:t>
      </w:r>
      <w:r w:rsidR="00A96CB9">
        <w:rPr>
          <w:rFonts w:ascii="Century Gothic" w:hAnsi="Century Gothic" w:cs="Times New Roman"/>
          <w:sz w:val="20"/>
          <w:szCs w:val="20"/>
        </w:rPr>
        <w:t>_r</w:t>
      </w:r>
      <w:r w:rsidR="0037300D">
        <w:rPr>
          <w:rFonts w:ascii="Century Gothic" w:hAnsi="Century Gothic" w:cs="Times New Roman"/>
          <w:sz w:val="20"/>
          <w:szCs w:val="20"/>
        </w:rPr>
        <w:t>ating</w:t>
      </w:r>
      <w:proofErr w:type="spellEnd"/>
      <w:r w:rsidR="00A96CB9">
        <w:rPr>
          <w:rFonts w:ascii="Century Gothic" w:hAnsi="Century Gothic" w:cs="Times New Roman"/>
          <w:sz w:val="20"/>
          <w:szCs w:val="20"/>
        </w:rPr>
        <w:t xml:space="preserve"> (imported from </w:t>
      </w:r>
      <w:r w:rsidR="005C4D41">
        <w:rPr>
          <w:rFonts w:ascii="Century Gothic" w:hAnsi="Century Gothic" w:cs="Times New Roman"/>
          <w:sz w:val="20"/>
          <w:szCs w:val="20"/>
        </w:rPr>
        <w:t xml:space="preserve">method in </w:t>
      </w:r>
      <w:proofErr w:type="spellStart"/>
      <w:r w:rsidR="00A3718E">
        <w:rPr>
          <w:rFonts w:ascii="Century Gothic" w:hAnsi="Century Gothic" w:cs="Times New Roman"/>
          <w:sz w:val="20"/>
          <w:szCs w:val="20"/>
        </w:rPr>
        <w:t>UserS</w:t>
      </w:r>
      <w:r w:rsidR="005C4D41">
        <w:rPr>
          <w:rFonts w:ascii="Century Gothic" w:hAnsi="Century Gothic" w:cs="Times New Roman"/>
          <w:sz w:val="20"/>
          <w:szCs w:val="20"/>
        </w:rPr>
        <w:t>ervice</w:t>
      </w:r>
      <w:proofErr w:type="spellEnd"/>
      <w:r w:rsidR="005C4D41">
        <w:rPr>
          <w:rFonts w:ascii="Century Gothic" w:hAnsi="Century Gothic" w:cs="Times New Roman"/>
          <w:sz w:val="20"/>
          <w:szCs w:val="20"/>
        </w:rPr>
        <w:t>)</w:t>
      </w:r>
      <w:r w:rsidR="00B76B02">
        <w:rPr>
          <w:rFonts w:ascii="Century Gothic" w:hAnsi="Century Gothic" w:cs="Times New Roman"/>
          <w:sz w:val="20"/>
          <w:szCs w:val="20"/>
        </w:rPr>
        <w:t xml:space="preserve">, String designation (imported from method in </w:t>
      </w:r>
      <w:proofErr w:type="spellStart"/>
      <w:r w:rsidR="00A3718E">
        <w:rPr>
          <w:rFonts w:ascii="Century Gothic" w:hAnsi="Century Gothic" w:cs="Times New Roman"/>
          <w:sz w:val="20"/>
          <w:szCs w:val="20"/>
        </w:rPr>
        <w:t>User</w:t>
      </w:r>
      <w:r w:rsidR="00B76B02">
        <w:rPr>
          <w:rFonts w:ascii="Century Gothic" w:hAnsi="Century Gothic" w:cs="Times New Roman"/>
          <w:sz w:val="20"/>
          <w:szCs w:val="20"/>
        </w:rPr>
        <w:t>Service</w:t>
      </w:r>
      <w:proofErr w:type="spellEnd"/>
      <w:r w:rsidR="00E92F4C">
        <w:rPr>
          <w:rFonts w:ascii="Century Gothic" w:hAnsi="Century Gothic" w:cs="Times New Roman"/>
          <w:sz w:val="20"/>
          <w:szCs w:val="20"/>
        </w:rPr>
        <w:t>)</w:t>
      </w:r>
      <w:r w:rsidR="00C42EED">
        <w:rPr>
          <w:rFonts w:ascii="Century Gothic" w:hAnsi="Century Gothic" w:cs="Times New Roman"/>
          <w:sz w:val="20"/>
          <w:szCs w:val="20"/>
        </w:rPr>
        <w:t xml:space="preserve">, </w:t>
      </w:r>
      <w:proofErr w:type="spellStart"/>
      <w:r w:rsidR="00A3718E">
        <w:rPr>
          <w:rFonts w:ascii="Century Gothic" w:hAnsi="Century Gothic" w:cs="Times New Roman"/>
          <w:sz w:val="20"/>
          <w:szCs w:val="20"/>
        </w:rPr>
        <w:t>ArrayList</w:t>
      </w:r>
      <w:proofErr w:type="spellEnd"/>
      <w:r w:rsidR="00A3718E">
        <w:rPr>
          <w:rFonts w:ascii="Century Gothic" w:hAnsi="Century Gothic" w:cs="Times New Roman"/>
          <w:sz w:val="20"/>
          <w:szCs w:val="20"/>
        </w:rPr>
        <w:t xml:space="preserve">&lt;Rating&gt; </w:t>
      </w:r>
      <w:proofErr w:type="spellStart"/>
      <w:r w:rsidR="00A3718E">
        <w:rPr>
          <w:rFonts w:ascii="Century Gothic" w:hAnsi="Century Gothic" w:cs="Times New Roman"/>
          <w:sz w:val="20"/>
          <w:szCs w:val="20"/>
        </w:rPr>
        <w:t>ratingsRecieved</w:t>
      </w:r>
      <w:proofErr w:type="spellEnd"/>
      <w:r w:rsidR="00C42EED" w:rsidRPr="00C42EED">
        <w:rPr>
          <w:rFonts w:ascii="Century Gothic" w:hAnsi="Century Gothic" w:cs="Times New Roman"/>
          <w:sz w:val="20"/>
          <w:szCs w:val="20"/>
        </w:rPr>
        <w:t>,</w:t>
      </w:r>
      <w:r w:rsidR="00A3718E">
        <w:rPr>
          <w:rFonts w:ascii="Century Gothic" w:hAnsi="Century Gothic" w:cs="Times New Roman"/>
          <w:sz w:val="20"/>
          <w:szCs w:val="20"/>
        </w:rPr>
        <w:t xml:space="preserve"> Date </w:t>
      </w:r>
      <w:proofErr w:type="spellStart"/>
      <w:r w:rsidR="00A3718E">
        <w:rPr>
          <w:rFonts w:ascii="Century Gothic" w:hAnsi="Century Gothic" w:cs="Times New Roman"/>
          <w:sz w:val="20"/>
          <w:szCs w:val="20"/>
        </w:rPr>
        <w:t>createdAt</w:t>
      </w:r>
      <w:proofErr w:type="spellEnd"/>
      <w:r w:rsidR="00A3718E">
        <w:rPr>
          <w:rFonts w:ascii="Century Gothic" w:hAnsi="Century Gothic" w:cs="Times New Roman"/>
          <w:sz w:val="20"/>
          <w:szCs w:val="20"/>
        </w:rPr>
        <w:t>, Set&lt;Role&gt; roles,</w:t>
      </w:r>
      <w:r w:rsidR="00C42EED" w:rsidRPr="00C42EED">
        <w:rPr>
          <w:rFonts w:ascii="Century Gothic" w:hAnsi="Century Gothic" w:cs="Times New Roman"/>
          <w:sz w:val="20"/>
          <w:szCs w:val="20"/>
        </w:rPr>
        <w:t xml:space="preserve"> List&lt;</w:t>
      </w:r>
      <w:r w:rsidR="0040485B">
        <w:rPr>
          <w:rFonts w:ascii="Century Gothic" w:hAnsi="Century Gothic" w:cs="Times New Roman"/>
          <w:sz w:val="20"/>
          <w:szCs w:val="20"/>
        </w:rPr>
        <w:t>User</w:t>
      </w:r>
      <w:r w:rsidR="00C42EED" w:rsidRPr="00C42EED">
        <w:rPr>
          <w:rFonts w:ascii="Century Gothic" w:hAnsi="Century Gothic" w:cs="Times New Roman"/>
          <w:sz w:val="20"/>
          <w:szCs w:val="20"/>
        </w:rPr>
        <w:t>&gt;</w:t>
      </w:r>
      <w:r w:rsidR="00EC3CCE">
        <w:rPr>
          <w:rFonts w:ascii="Century Gothic" w:hAnsi="Century Gothic" w:cs="Times New Roman"/>
          <w:sz w:val="20"/>
          <w:szCs w:val="20"/>
        </w:rPr>
        <w:t xml:space="preserve"> </w:t>
      </w:r>
      <w:r w:rsidR="0040485B">
        <w:rPr>
          <w:rFonts w:ascii="Century Gothic" w:hAnsi="Century Gothic" w:cs="Times New Roman"/>
          <w:sz w:val="20"/>
          <w:szCs w:val="20"/>
        </w:rPr>
        <w:t xml:space="preserve">tracking </w:t>
      </w:r>
      <w:r w:rsidR="00EC3CCE">
        <w:rPr>
          <w:rFonts w:ascii="Century Gothic" w:hAnsi="Century Gothic" w:cs="Times New Roman"/>
          <w:sz w:val="20"/>
          <w:szCs w:val="20"/>
        </w:rPr>
        <w:t>(imported from Tracking)</w:t>
      </w:r>
      <w:r w:rsidR="00A3718E"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 w:rsidR="00A3718E">
        <w:rPr>
          <w:rFonts w:ascii="Century Gothic" w:hAnsi="Century Gothic" w:cs="Times New Roman"/>
          <w:sz w:val="20"/>
          <w:szCs w:val="20"/>
        </w:rPr>
        <w:t>nameString</w:t>
      </w:r>
      <w:proofErr w:type="spellEnd"/>
      <w:r w:rsidR="00A3718E">
        <w:rPr>
          <w:rFonts w:ascii="Century Gothic" w:hAnsi="Century Gothic" w:cs="Times New Roman"/>
          <w:sz w:val="20"/>
          <w:szCs w:val="20"/>
        </w:rPr>
        <w:t xml:space="preserve"> (</w:t>
      </w:r>
      <w:proofErr w:type="spellStart"/>
      <w:r w:rsidR="00A3718E">
        <w:rPr>
          <w:rFonts w:ascii="Century Gothic" w:hAnsi="Century Gothic" w:cs="Times New Roman"/>
          <w:sz w:val="20"/>
          <w:szCs w:val="20"/>
        </w:rPr>
        <w:t>concated</w:t>
      </w:r>
      <w:proofErr w:type="spellEnd"/>
      <w:r w:rsidR="00A3718E">
        <w:rPr>
          <w:rFonts w:ascii="Century Gothic" w:hAnsi="Century Gothic" w:cs="Times New Roman"/>
          <w:sz w:val="20"/>
          <w:szCs w:val="20"/>
        </w:rPr>
        <w:t xml:space="preserve"> from </w:t>
      </w:r>
      <w:proofErr w:type="spellStart"/>
      <w:r w:rsidR="00A3718E"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 w:rsidR="00A3718E">
        <w:rPr>
          <w:rFonts w:ascii="Century Gothic" w:hAnsi="Century Gothic" w:cs="Times New Roman"/>
          <w:sz w:val="20"/>
          <w:szCs w:val="20"/>
        </w:rPr>
        <w:t xml:space="preserve">, </w:t>
      </w:r>
      <w:proofErr w:type="spellStart"/>
      <w:r w:rsidR="00A3718E">
        <w:rPr>
          <w:rFonts w:ascii="Century Gothic" w:hAnsi="Century Gothic" w:cs="Times New Roman"/>
          <w:sz w:val="20"/>
          <w:szCs w:val="20"/>
        </w:rPr>
        <w:t>lastName</w:t>
      </w:r>
      <w:proofErr w:type="spellEnd"/>
      <w:r w:rsidR="00A3718E">
        <w:rPr>
          <w:rFonts w:ascii="Century Gothic" w:hAnsi="Century Gothic" w:cs="Times New Roman"/>
          <w:sz w:val="20"/>
          <w:szCs w:val="20"/>
        </w:rPr>
        <w:t xml:space="preserve"> and username for search purposes)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3A44DE7A" w14:textId="408DF997" w:rsidR="004A73EE" w:rsidRPr="003608BB" w:rsidRDefault="00FF54F7" w:rsidP="003608BB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</w:t>
      </w:r>
      <w:r w:rsidR="006A512A">
        <w:rPr>
          <w:rFonts w:ascii="Century Gothic" w:hAnsi="Century Gothic" w:cs="Times New Roman"/>
          <w:sz w:val="20"/>
          <w:szCs w:val="20"/>
        </w:rPr>
        <w:t xml:space="preserve">User rater </w:t>
      </w:r>
      <w:r>
        <w:rPr>
          <w:rFonts w:ascii="Century Gothic" w:hAnsi="Century Gothic" w:cs="Times New Roman"/>
          <w:sz w:val="20"/>
          <w:szCs w:val="20"/>
        </w:rPr>
        <w:t>(</w:t>
      </w:r>
      <w:bookmarkStart w:id="2" w:name="_Hlk47444524"/>
      <w:r w:rsidR="006A512A">
        <w:rPr>
          <w:rFonts w:ascii="Century Gothic" w:hAnsi="Century Gothic" w:cs="Times New Roman"/>
          <w:sz w:val="20"/>
          <w:szCs w:val="20"/>
        </w:rPr>
        <w:t xml:space="preserve">joined on </w:t>
      </w:r>
      <w:r w:rsidR="00B51A82">
        <w:rPr>
          <w:rFonts w:ascii="Century Gothic" w:hAnsi="Century Gothic" w:cs="Times New Roman"/>
          <w:sz w:val="20"/>
          <w:szCs w:val="20"/>
        </w:rPr>
        <w:t xml:space="preserve">rater’s </w:t>
      </w:r>
      <w:proofErr w:type="spellStart"/>
      <w:r w:rsidR="006A512A">
        <w:rPr>
          <w:rFonts w:ascii="Century Gothic" w:hAnsi="Century Gothic" w:cs="Times New Roman"/>
          <w:sz w:val="20"/>
          <w:szCs w:val="20"/>
        </w:rPr>
        <w:t>user_id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), </w:t>
      </w:r>
      <w:bookmarkEnd w:id="2"/>
      <w:r w:rsidR="00FE476F">
        <w:rPr>
          <w:rFonts w:ascii="Century Gothic" w:hAnsi="Century Gothic" w:cs="Times New Roman"/>
          <w:sz w:val="20"/>
          <w:szCs w:val="20"/>
        </w:rPr>
        <w:t xml:space="preserve">Integer </w:t>
      </w:r>
      <w:proofErr w:type="spellStart"/>
      <w:r w:rsidR="00FE476F">
        <w:rPr>
          <w:rFonts w:ascii="Century Gothic" w:hAnsi="Century Gothic" w:cs="Times New Roman"/>
          <w:sz w:val="20"/>
          <w:szCs w:val="20"/>
        </w:rPr>
        <w:t>stars_given</w:t>
      </w:r>
      <w:proofErr w:type="spellEnd"/>
      <w:r w:rsidR="00A454E2">
        <w:rPr>
          <w:rFonts w:ascii="Century Gothic" w:hAnsi="Century Gothic" w:cs="Times New Roman"/>
          <w:sz w:val="20"/>
          <w:szCs w:val="20"/>
        </w:rPr>
        <w:t xml:space="preserve">, Date </w:t>
      </w:r>
      <w:proofErr w:type="spellStart"/>
      <w:r w:rsidR="00A454E2">
        <w:rPr>
          <w:rFonts w:ascii="Century Gothic" w:hAnsi="Century Gothic" w:cs="Times New Roman"/>
          <w:sz w:val="20"/>
          <w:szCs w:val="20"/>
        </w:rPr>
        <w:t>createdAt</w:t>
      </w:r>
      <w:proofErr w:type="spellEnd"/>
    </w:p>
    <w:p w14:paraId="72A8ED7D" w14:textId="50D85C34" w:rsidR="00EC3CCE" w:rsidRDefault="00FA0D62" w:rsidP="00EC3CC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</w:t>
      </w:r>
      <w:r w:rsidR="00EC3CCE">
        <w:rPr>
          <w:rFonts w:ascii="Century Gothic" w:hAnsi="Century Gothic" w:cs="Times New Roman"/>
          <w:sz w:val="20"/>
          <w:szCs w:val="20"/>
        </w:rPr>
        <w:t>.java</w:t>
      </w:r>
    </w:p>
    <w:p w14:paraId="7EFE0EB5" w14:textId="656C252A" w:rsidR="00E30B98" w:rsidRPr="002F067A" w:rsidRDefault="00EC3CCE" w:rsidP="002F067A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Long id, String role;</w:t>
      </w:r>
    </w:p>
    <w:p w14:paraId="1319F0E0" w14:textId="77777777" w:rsidR="00214F09" w:rsidRPr="00E30B98" w:rsidRDefault="00214F09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366E0E6C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.repository</w:t>
      </w:r>
      <w:proofErr w:type="spellEnd"/>
    </w:p>
    <w:p w14:paraId="34CEBBE3" w14:textId="651DAAEA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532F11EA" w14:textId="31492C40" w:rsidR="0037300D" w:rsidRDefault="00FA0D62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</w:t>
      </w:r>
      <w:r w:rsidR="007752B0">
        <w:rPr>
          <w:rFonts w:ascii="Century Gothic" w:hAnsi="Century Gothic" w:cs="Times New Roman"/>
          <w:sz w:val="20"/>
          <w:szCs w:val="20"/>
        </w:rPr>
        <w:t>Repository.java</w:t>
      </w:r>
    </w:p>
    <w:p w14:paraId="5F3366DE" w14:textId="77777777" w:rsidR="007F666A" w:rsidRPr="008F3FC9" w:rsidRDefault="007F666A" w:rsidP="007F666A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0EE54F4" w14:textId="2ED9D9CE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.service</w:t>
      </w:r>
      <w:proofErr w:type="spellEnd"/>
    </w:p>
    <w:p w14:paraId="0B23F8D5" w14:textId="3006C1F2" w:rsidR="0037300D" w:rsidRPr="00E56204" w:rsidRDefault="0098363E" w:rsidP="0037300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</w:p>
    <w:p w14:paraId="71E461EE" w14:textId="77777777" w:rsidR="0037300D" w:rsidRDefault="0037300D" w:rsidP="0037300D">
      <w:pPr>
        <w:rPr>
          <w:rFonts w:ascii="Century Gothic" w:hAnsi="Century Gothic" w:cs="Times New Roman"/>
        </w:rPr>
      </w:pPr>
    </w:p>
    <w:p w14:paraId="1BF1B706" w14:textId="07413B20" w:rsidR="0037300D" w:rsidRDefault="00384028" w:rsidP="0038402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Key Words</w:t>
      </w:r>
    </w:p>
    <w:p w14:paraId="3A085898" w14:textId="6D3B8400" w:rsidR="00384028" w:rsidRDefault="00384028" w:rsidP="00384028">
      <w:pPr>
        <w:jc w:val="center"/>
        <w:rPr>
          <w:rFonts w:ascii="Century Gothic" w:hAnsi="Century Gothic" w:cs="Times New Roman"/>
        </w:rPr>
      </w:pPr>
    </w:p>
    <w:p w14:paraId="778DFC29" w14:textId="06EE31FA" w:rsidR="00791CF3" w:rsidRDefault="00791CF3" w:rsidP="0038402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Rating: a single instance of one user rating another</w:t>
      </w:r>
    </w:p>
    <w:p w14:paraId="1F43EA77" w14:textId="0622E3B5" w:rsidR="00384028" w:rsidRDefault="00384028" w:rsidP="000675A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384028">
        <w:rPr>
          <w:rFonts w:ascii="Century Gothic" w:hAnsi="Century Gothic" w:cs="Times New Roman"/>
          <w:sz w:val="20"/>
          <w:szCs w:val="20"/>
        </w:rPr>
        <w:t>Rater</w:t>
      </w:r>
      <w:r w:rsidR="00791CF3">
        <w:rPr>
          <w:rFonts w:ascii="Century Gothic" w:hAnsi="Century Gothic" w:cs="Times New Roman"/>
          <w:sz w:val="20"/>
          <w:szCs w:val="20"/>
        </w:rPr>
        <w:t>:</w:t>
      </w:r>
      <w:r w:rsidRPr="00384028">
        <w:rPr>
          <w:rFonts w:ascii="Century Gothic" w:hAnsi="Century Gothic" w:cs="Times New Roman"/>
          <w:sz w:val="20"/>
          <w:szCs w:val="20"/>
        </w:rPr>
        <w:t xml:space="preserve"> </w:t>
      </w:r>
      <w:r w:rsidR="00791CF3">
        <w:rPr>
          <w:rFonts w:ascii="Century Gothic" w:hAnsi="Century Gothic" w:cs="Times New Roman"/>
          <w:sz w:val="20"/>
          <w:szCs w:val="20"/>
        </w:rPr>
        <w:t>user</w:t>
      </w:r>
      <w:r>
        <w:rPr>
          <w:rFonts w:ascii="Century Gothic" w:hAnsi="Century Gothic" w:cs="Times New Roman"/>
          <w:sz w:val="20"/>
          <w:szCs w:val="20"/>
        </w:rPr>
        <w:t xml:space="preserve"> submitting the rating</w:t>
      </w:r>
    </w:p>
    <w:p w14:paraId="0BDBB87D" w14:textId="5752356F" w:rsidR="00384028" w:rsidRDefault="00791CF3" w:rsidP="000675A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Subject: user who is being rated</w:t>
      </w:r>
    </w:p>
    <w:p w14:paraId="1A3ECFDE" w14:textId="41FC1046" w:rsidR="000675AE" w:rsidRDefault="00881A70" w:rsidP="000675A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Tracking: a single instance of one user following another</w:t>
      </w:r>
    </w:p>
    <w:p w14:paraId="0FE234D4" w14:textId="2919D17A" w:rsidR="00050985" w:rsidRDefault="00050985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Track: to follow</w:t>
      </w:r>
    </w:p>
    <w:p w14:paraId="5E85F096" w14:textId="0599FC6E" w:rsidR="00050985" w:rsidRDefault="00050985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Purge: to unfollow</w:t>
      </w:r>
    </w:p>
    <w:p w14:paraId="7E091A4D" w14:textId="6A7E71D7" w:rsidR="00881A70" w:rsidRDefault="00881A70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Tracker: user who seeks to track (follow) another</w:t>
      </w:r>
    </w:p>
    <w:p w14:paraId="7E4CFC78" w14:textId="28431D6A" w:rsidR="00050985" w:rsidRDefault="004F15A0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proofErr w:type="spellStart"/>
      <w:r>
        <w:rPr>
          <w:rFonts w:ascii="Century Gothic" w:hAnsi="Century Gothic" w:cs="Times New Roman"/>
          <w:sz w:val="20"/>
          <w:szCs w:val="20"/>
        </w:rPr>
        <w:t>UserToTrack</w:t>
      </w:r>
      <w:proofErr w:type="spellEnd"/>
      <w:r>
        <w:rPr>
          <w:rFonts w:ascii="Century Gothic" w:hAnsi="Century Gothic" w:cs="Times New Roman"/>
          <w:sz w:val="20"/>
          <w:szCs w:val="20"/>
        </w:rPr>
        <w:t>: user being tracked</w:t>
      </w:r>
    </w:p>
    <w:p w14:paraId="31CC3D7B" w14:textId="782805FD" w:rsidR="00F6171F" w:rsidRDefault="00F6171F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Tracking: list of users logged-in user is tracking</w:t>
      </w:r>
    </w:p>
    <w:p w14:paraId="327AA90E" w14:textId="5BD66147" w:rsidR="00F6171F" w:rsidRPr="000675AE" w:rsidRDefault="00F6171F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Trackers: list of users tracking logged-in user</w:t>
      </w:r>
    </w:p>
    <w:p w14:paraId="02E7BC48" w14:textId="77777777" w:rsidR="0037300D" w:rsidRDefault="0037300D" w:rsidP="0037300D">
      <w:pPr>
        <w:rPr>
          <w:rFonts w:ascii="Century Gothic" w:hAnsi="Century Gothic" w:cs="Times New Roman"/>
        </w:rPr>
      </w:pPr>
    </w:p>
    <w:p w14:paraId="10C65FDB" w14:textId="77777777" w:rsidR="0037300D" w:rsidRDefault="0037300D" w:rsidP="0037300D">
      <w:pPr>
        <w:rPr>
          <w:rFonts w:ascii="Century Gothic" w:hAnsi="Century Gothic" w:cs="Times New Roman"/>
        </w:rPr>
      </w:pPr>
    </w:p>
    <w:p w14:paraId="5FDAF332" w14:textId="0F2EC849" w:rsidR="004337AB" w:rsidRPr="0037300D" w:rsidRDefault="00BC3248" w:rsidP="0037300D">
      <w:pPr>
        <w:jc w:val="center"/>
        <w:rPr>
          <w:rFonts w:ascii="Century Gothic" w:hAnsi="Century Gothic" w:cs="Times New Roman"/>
          <w:sz w:val="20"/>
          <w:szCs w:val="20"/>
        </w:rPr>
      </w:pPr>
      <w:r w:rsidRPr="0037300D">
        <w:rPr>
          <w:rFonts w:ascii="Century Gothic" w:hAnsi="Century Gothic" w:cs="Times New Roman"/>
        </w:rPr>
        <w:t>UML</w:t>
      </w:r>
      <w:r w:rsidR="00D06ED9" w:rsidRPr="0037300D">
        <w:rPr>
          <w:rFonts w:ascii="Century Gothic" w:hAnsi="Century Gothic" w:cs="Times New Roman"/>
        </w:rPr>
        <w:t xml:space="preserve"> Diagram</w:t>
      </w:r>
    </w:p>
    <w:p w14:paraId="3023693F" w14:textId="77777777" w:rsidR="004337AB" w:rsidRDefault="004337AB" w:rsidP="006862EA">
      <w:pPr>
        <w:rPr>
          <w:rFonts w:ascii="Century Gothic" w:hAnsi="Century Gothic" w:cs="Times New Roman"/>
        </w:rPr>
      </w:pPr>
    </w:p>
    <w:p w14:paraId="034B705A" w14:textId="47383E4D" w:rsidR="009637A7" w:rsidRPr="00D06ED9" w:rsidRDefault="00344D0B" w:rsidP="00BC3248">
      <w:pPr>
        <w:jc w:val="center"/>
        <w:rPr>
          <w:rFonts w:ascii="Century Gothic" w:hAnsi="Century Gothic" w:cs="Times New Roman"/>
        </w:rPr>
      </w:pPr>
      <w:r w:rsidRPr="00344D0B">
        <w:rPr>
          <w:noProof/>
        </w:rPr>
        <w:drawing>
          <wp:inline distT="0" distB="0" distL="0" distR="0" wp14:anchorId="7B5794FF" wp14:editId="3BA3D9B6">
            <wp:extent cx="3415908" cy="29927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883" cy="30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6B99B318" w14:textId="37F87AF5" w:rsidR="009637A7" w:rsidRPr="0042677A" w:rsidRDefault="002F348F" w:rsidP="0042677A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1A6BD1DD" w:rsidR="009637A7" w:rsidRDefault="00A56C0B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355EDD55" wp14:editId="477532DB">
            <wp:extent cx="5770651" cy="7905031"/>
            <wp:effectExtent l="57150" t="57150" r="116205" b="11557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P final project user view - other users 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248" cy="790858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7B257901" w:rsidR="009637A7" w:rsidRDefault="00314E79" w:rsidP="00A5377B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 w:rsidR="00A5377B">
        <w:rPr>
          <w:rFonts w:ascii="Century Gothic" w:hAnsi="Century Gothic" w:cs="Times New Roman"/>
          <w:sz w:val="20"/>
          <w:szCs w:val="20"/>
        </w:rPr>
        <w:t>If</w:t>
      </w:r>
      <w:r>
        <w:rPr>
          <w:rFonts w:ascii="Century Gothic" w:hAnsi="Century Gothic" w:cs="Times New Roman"/>
          <w:sz w:val="20"/>
          <w:szCs w:val="20"/>
        </w:rPr>
        <w:t xml:space="preserve"> a rating has already been given to this user, the logged-in user will see the number of stars he/she has given to this user</w:t>
      </w:r>
      <w:r w:rsidR="00E71B33">
        <w:rPr>
          <w:rFonts w:ascii="Century Gothic" w:hAnsi="Century Gothic" w:cs="Times New Roman"/>
          <w:sz w:val="20"/>
          <w:szCs w:val="20"/>
        </w:rPr>
        <w:t>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similar </w:t>
      </w:r>
      <w:r>
        <w:rPr>
          <w:rFonts w:ascii="Century Gothic" w:hAnsi="Century Gothic" w:cs="Times New Roman"/>
          <w:sz w:val="20"/>
          <w:szCs w:val="20"/>
        </w:rPr>
        <w:t>to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541B0775" w:rsidR="009637A7" w:rsidRDefault="00A56C0B" w:rsidP="0042677A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2BF9E3D4" wp14:editId="2BAD8446">
            <wp:extent cx="5613220" cy="7689371"/>
            <wp:effectExtent l="57150" t="57150" r="121285" b="12128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P final project user view - users own page and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946" cy="769584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3C503D6" w14:textId="3830CECE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437A992A" w14:textId="77777777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5242A63F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6A1436C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4E9A05B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94DAF1F" w14:textId="53A465FE" w:rsidR="009637A7" w:rsidRDefault="00A56C0B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39C783A7" wp14:editId="4F90DD3D">
            <wp:extent cx="6454212" cy="6370173"/>
            <wp:effectExtent l="57150" t="57150" r="118110" b="10731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875" cy="637872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5B19C27F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“Tracking” and search results pages). To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361A49FA" w:rsidR="009637A7" w:rsidRPr="0098363E" w:rsidRDefault="00D97935" w:rsidP="00D97935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2994BEF5" wp14:editId="68989250">
            <wp:extent cx="6544214" cy="4037303"/>
            <wp:effectExtent l="57150" t="57150" r="104775" b="11620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P final project user view - people tracking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548" cy="404121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4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A4AB9" w14:textId="77777777" w:rsidR="00536E68" w:rsidRDefault="00536E68" w:rsidP="00DB2412">
      <w:r>
        <w:separator/>
      </w:r>
    </w:p>
  </w:endnote>
  <w:endnote w:type="continuationSeparator" w:id="0">
    <w:p w14:paraId="77A3E4DD" w14:textId="77777777" w:rsidR="00536E68" w:rsidRDefault="00536E68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1565A" w14:textId="77777777" w:rsidR="00536E68" w:rsidRDefault="00536E68" w:rsidP="00DB2412">
      <w:r>
        <w:separator/>
      </w:r>
    </w:p>
  </w:footnote>
  <w:footnote w:type="continuationSeparator" w:id="0">
    <w:p w14:paraId="621D08BF" w14:textId="77777777" w:rsidR="00536E68" w:rsidRDefault="00536E68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A658B5"/>
    <w:multiLevelType w:val="hybridMultilevel"/>
    <w:tmpl w:val="02EC71EA"/>
    <w:lvl w:ilvl="0" w:tplc="54B29C48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04B4"/>
    <w:multiLevelType w:val="hybridMultilevel"/>
    <w:tmpl w:val="5B567B94"/>
    <w:lvl w:ilvl="0" w:tplc="5CDAA304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243D"/>
    <w:rsid w:val="00003DBA"/>
    <w:rsid w:val="00005410"/>
    <w:rsid w:val="000102CA"/>
    <w:rsid w:val="0003690C"/>
    <w:rsid w:val="00050985"/>
    <w:rsid w:val="00056185"/>
    <w:rsid w:val="00063402"/>
    <w:rsid w:val="000675AE"/>
    <w:rsid w:val="000707ED"/>
    <w:rsid w:val="00090B1D"/>
    <w:rsid w:val="00095FC9"/>
    <w:rsid w:val="000A6B42"/>
    <w:rsid w:val="000A76A7"/>
    <w:rsid w:val="000B1938"/>
    <w:rsid w:val="000B66E0"/>
    <w:rsid w:val="000C40C3"/>
    <w:rsid w:val="000D3216"/>
    <w:rsid w:val="000E3C71"/>
    <w:rsid w:val="000E7935"/>
    <w:rsid w:val="000F78FA"/>
    <w:rsid w:val="00102E74"/>
    <w:rsid w:val="00107A05"/>
    <w:rsid w:val="001276C3"/>
    <w:rsid w:val="001341EB"/>
    <w:rsid w:val="001344EC"/>
    <w:rsid w:val="00135432"/>
    <w:rsid w:val="0014094F"/>
    <w:rsid w:val="001416CB"/>
    <w:rsid w:val="00144747"/>
    <w:rsid w:val="00157F65"/>
    <w:rsid w:val="00165169"/>
    <w:rsid w:val="00175BC9"/>
    <w:rsid w:val="00187E0F"/>
    <w:rsid w:val="001B05F5"/>
    <w:rsid w:val="001B74A4"/>
    <w:rsid w:val="001C48FD"/>
    <w:rsid w:val="001D604D"/>
    <w:rsid w:val="001E0293"/>
    <w:rsid w:val="001E7F74"/>
    <w:rsid w:val="0021051E"/>
    <w:rsid w:val="00214F09"/>
    <w:rsid w:val="00246934"/>
    <w:rsid w:val="002534F6"/>
    <w:rsid w:val="0028063E"/>
    <w:rsid w:val="002827F5"/>
    <w:rsid w:val="00290EC1"/>
    <w:rsid w:val="002A369D"/>
    <w:rsid w:val="002B2BF8"/>
    <w:rsid w:val="002B58F4"/>
    <w:rsid w:val="002B7637"/>
    <w:rsid w:val="002C09A6"/>
    <w:rsid w:val="002F067A"/>
    <w:rsid w:val="002F06A1"/>
    <w:rsid w:val="002F10D7"/>
    <w:rsid w:val="002F348F"/>
    <w:rsid w:val="002F717E"/>
    <w:rsid w:val="00301DBA"/>
    <w:rsid w:val="00302457"/>
    <w:rsid w:val="00312DA9"/>
    <w:rsid w:val="00314E79"/>
    <w:rsid w:val="003225F8"/>
    <w:rsid w:val="00344D0B"/>
    <w:rsid w:val="0034743F"/>
    <w:rsid w:val="00360458"/>
    <w:rsid w:val="003608BB"/>
    <w:rsid w:val="003728F6"/>
    <w:rsid w:val="0037300D"/>
    <w:rsid w:val="00383DB0"/>
    <w:rsid w:val="00384028"/>
    <w:rsid w:val="003861E2"/>
    <w:rsid w:val="00386A0A"/>
    <w:rsid w:val="0039796E"/>
    <w:rsid w:val="003A4BFF"/>
    <w:rsid w:val="003D3231"/>
    <w:rsid w:val="003D6150"/>
    <w:rsid w:val="003E2901"/>
    <w:rsid w:val="003E4943"/>
    <w:rsid w:val="003E4F0D"/>
    <w:rsid w:val="003F279B"/>
    <w:rsid w:val="003F4952"/>
    <w:rsid w:val="0040428F"/>
    <w:rsid w:val="0040485B"/>
    <w:rsid w:val="004072E7"/>
    <w:rsid w:val="004131CE"/>
    <w:rsid w:val="004163D1"/>
    <w:rsid w:val="0042677A"/>
    <w:rsid w:val="004337AB"/>
    <w:rsid w:val="00437607"/>
    <w:rsid w:val="00442819"/>
    <w:rsid w:val="00444FC4"/>
    <w:rsid w:val="00471C74"/>
    <w:rsid w:val="0047429C"/>
    <w:rsid w:val="00481686"/>
    <w:rsid w:val="0049296E"/>
    <w:rsid w:val="00492EED"/>
    <w:rsid w:val="004937B7"/>
    <w:rsid w:val="00495B48"/>
    <w:rsid w:val="004A2939"/>
    <w:rsid w:val="004A73EE"/>
    <w:rsid w:val="004B213B"/>
    <w:rsid w:val="004B630C"/>
    <w:rsid w:val="004B767F"/>
    <w:rsid w:val="004C720B"/>
    <w:rsid w:val="004D64E8"/>
    <w:rsid w:val="004D7535"/>
    <w:rsid w:val="004E48A1"/>
    <w:rsid w:val="004E69CA"/>
    <w:rsid w:val="004F15A0"/>
    <w:rsid w:val="00502BBE"/>
    <w:rsid w:val="00514F54"/>
    <w:rsid w:val="00521646"/>
    <w:rsid w:val="00523569"/>
    <w:rsid w:val="00523965"/>
    <w:rsid w:val="005302C5"/>
    <w:rsid w:val="00536E68"/>
    <w:rsid w:val="00546095"/>
    <w:rsid w:val="005474DB"/>
    <w:rsid w:val="0054793D"/>
    <w:rsid w:val="0055112D"/>
    <w:rsid w:val="00553AE9"/>
    <w:rsid w:val="00555364"/>
    <w:rsid w:val="005636CD"/>
    <w:rsid w:val="00563A52"/>
    <w:rsid w:val="005661A2"/>
    <w:rsid w:val="00572D6D"/>
    <w:rsid w:val="00587539"/>
    <w:rsid w:val="005A05E8"/>
    <w:rsid w:val="005A42B5"/>
    <w:rsid w:val="005A5A20"/>
    <w:rsid w:val="005B4922"/>
    <w:rsid w:val="005B7AF8"/>
    <w:rsid w:val="005C4D41"/>
    <w:rsid w:val="005D07CB"/>
    <w:rsid w:val="005E3C87"/>
    <w:rsid w:val="00622271"/>
    <w:rsid w:val="0065609B"/>
    <w:rsid w:val="00656926"/>
    <w:rsid w:val="006622D6"/>
    <w:rsid w:val="006666A2"/>
    <w:rsid w:val="006862EA"/>
    <w:rsid w:val="006A3315"/>
    <w:rsid w:val="006A512A"/>
    <w:rsid w:val="006A72E8"/>
    <w:rsid w:val="006B157A"/>
    <w:rsid w:val="006B233B"/>
    <w:rsid w:val="006C1FCA"/>
    <w:rsid w:val="006D49D9"/>
    <w:rsid w:val="006E4CD4"/>
    <w:rsid w:val="006F0197"/>
    <w:rsid w:val="006F2529"/>
    <w:rsid w:val="00700904"/>
    <w:rsid w:val="0070702E"/>
    <w:rsid w:val="007178C6"/>
    <w:rsid w:val="00723482"/>
    <w:rsid w:val="007412E9"/>
    <w:rsid w:val="0074716D"/>
    <w:rsid w:val="00762690"/>
    <w:rsid w:val="0077237A"/>
    <w:rsid w:val="007752B0"/>
    <w:rsid w:val="00781C86"/>
    <w:rsid w:val="00781DA9"/>
    <w:rsid w:val="00785325"/>
    <w:rsid w:val="00791CF3"/>
    <w:rsid w:val="007E0149"/>
    <w:rsid w:val="007E231D"/>
    <w:rsid w:val="007E4307"/>
    <w:rsid w:val="007E59D9"/>
    <w:rsid w:val="007E5B5E"/>
    <w:rsid w:val="007F666A"/>
    <w:rsid w:val="00831C69"/>
    <w:rsid w:val="0083365C"/>
    <w:rsid w:val="00840326"/>
    <w:rsid w:val="008619D4"/>
    <w:rsid w:val="008710F6"/>
    <w:rsid w:val="00881A70"/>
    <w:rsid w:val="00883081"/>
    <w:rsid w:val="008B24BA"/>
    <w:rsid w:val="008B631D"/>
    <w:rsid w:val="008C1A69"/>
    <w:rsid w:val="008D1EAD"/>
    <w:rsid w:val="008D4D59"/>
    <w:rsid w:val="008E2435"/>
    <w:rsid w:val="008F3FC9"/>
    <w:rsid w:val="008F79FE"/>
    <w:rsid w:val="0090032E"/>
    <w:rsid w:val="00931C49"/>
    <w:rsid w:val="00942DA6"/>
    <w:rsid w:val="00946476"/>
    <w:rsid w:val="0094694C"/>
    <w:rsid w:val="009637A7"/>
    <w:rsid w:val="0098302A"/>
    <w:rsid w:val="0098363E"/>
    <w:rsid w:val="00985675"/>
    <w:rsid w:val="00997FE4"/>
    <w:rsid w:val="009C3BDB"/>
    <w:rsid w:val="009C4521"/>
    <w:rsid w:val="009C4EF1"/>
    <w:rsid w:val="009D16F3"/>
    <w:rsid w:val="009E2ACC"/>
    <w:rsid w:val="009F6C45"/>
    <w:rsid w:val="00A02960"/>
    <w:rsid w:val="00A0486F"/>
    <w:rsid w:val="00A07721"/>
    <w:rsid w:val="00A24B2D"/>
    <w:rsid w:val="00A3718E"/>
    <w:rsid w:val="00A41540"/>
    <w:rsid w:val="00A454E2"/>
    <w:rsid w:val="00A5377B"/>
    <w:rsid w:val="00A56C0B"/>
    <w:rsid w:val="00A6428E"/>
    <w:rsid w:val="00A731F7"/>
    <w:rsid w:val="00A747CF"/>
    <w:rsid w:val="00A7502B"/>
    <w:rsid w:val="00A8109C"/>
    <w:rsid w:val="00A96CB9"/>
    <w:rsid w:val="00AE3E93"/>
    <w:rsid w:val="00B02F13"/>
    <w:rsid w:val="00B101A8"/>
    <w:rsid w:val="00B160F9"/>
    <w:rsid w:val="00B26939"/>
    <w:rsid w:val="00B45269"/>
    <w:rsid w:val="00B51A82"/>
    <w:rsid w:val="00B60A69"/>
    <w:rsid w:val="00B63006"/>
    <w:rsid w:val="00B6597D"/>
    <w:rsid w:val="00B66215"/>
    <w:rsid w:val="00B76B02"/>
    <w:rsid w:val="00B830C4"/>
    <w:rsid w:val="00B92110"/>
    <w:rsid w:val="00BB7A7C"/>
    <w:rsid w:val="00BC1A20"/>
    <w:rsid w:val="00BC3248"/>
    <w:rsid w:val="00BC540B"/>
    <w:rsid w:val="00BE7962"/>
    <w:rsid w:val="00BF5B91"/>
    <w:rsid w:val="00C01A37"/>
    <w:rsid w:val="00C379A6"/>
    <w:rsid w:val="00C42EED"/>
    <w:rsid w:val="00C4659E"/>
    <w:rsid w:val="00C54809"/>
    <w:rsid w:val="00C5756B"/>
    <w:rsid w:val="00C6201B"/>
    <w:rsid w:val="00C624A3"/>
    <w:rsid w:val="00C67143"/>
    <w:rsid w:val="00C76C52"/>
    <w:rsid w:val="00C77ADA"/>
    <w:rsid w:val="00C83861"/>
    <w:rsid w:val="00CB43FF"/>
    <w:rsid w:val="00CC3F7C"/>
    <w:rsid w:val="00D04B24"/>
    <w:rsid w:val="00D0615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769E9"/>
    <w:rsid w:val="00D8021D"/>
    <w:rsid w:val="00D96B95"/>
    <w:rsid w:val="00D970D9"/>
    <w:rsid w:val="00D97935"/>
    <w:rsid w:val="00DA3F6D"/>
    <w:rsid w:val="00DB2412"/>
    <w:rsid w:val="00DC1F05"/>
    <w:rsid w:val="00DE0C15"/>
    <w:rsid w:val="00DE1A76"/>
    <w:rsid w:val="00DE50D7"/>
    <w:rsid w:val="00DE5B55"/>
    <w:rsid w:val="00E06308"/>
    <w:rsid w:val="00E30B98"/>
    <w:rsid w:val="00E33AA3"/>
    <w:rsid w:val="00E34131"/>
    <w:rsid w:val="00E56204"/>
    <w:rsid w:val="00E618F8"/>
    <w:rsid w:val="00E71B33"/>
    <w:rsid w:val="00E76E68"/>
    <w:rsid w:val="00E92F4C"/>
    <w:rsid w:val="00EA104E"/>
    <w:rsid w:val="00EC3071"/>
    <w:rsid w:val="00EC3CCE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6171F"/>
    <w:rsid w:val="00F66CA4"/>
    <w:rsid w:val="00F76C42"/>
    <w:rsid w:val="00F770EF"/>
    <w:rsid w:val="00F81C7C"/>
    <w:rsid w:val="00F81D0B"/>
    <w:rsid w:val="00F87A05"/>
    <w:rsid w:val="00FA0D62"/>
    <w:rsid w:val="00FA0EBF"/>
    <w:rsid w:val="00FA5577"/>
    <w:rsid w:val="00FB3573"/>
    <w:rsid w:val="00FD043D"/>
    <w:rsid w:val="00FE476F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77BE17-A191-4173-8F9C-356D1CD40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3979</TotalTime>
  <Pages>13</Pages>
  <Words>1350</Words>
  <Characters>7699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245</cp:revision>
  <cp:lastPrinted>2017-10-13T16:21:00Z</cp:lastPrinted>
  <dcterms:created xsi:type="dcterms:W3CDTF">2020-08-03T12:05:00Z</dcterms:created>
  <dcterms:modified xsi:type="dcterms:W3CDTF">2020-08-06T12:21:00Z</dcterms:modified>
</cp:coreProperties>
</file>